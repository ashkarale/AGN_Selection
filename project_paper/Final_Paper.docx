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7523" w14:textId="360463CA" w:rsidR="00071CF0" w:rsidRPr="00741448" w:rsidRDefault="00000000" w:rsidP="00AC03E5">
      <w:pPr>
        <w:pStyle w:val="Title"/>
        <w:spacing w:after="240" w:line="240" w:lineRule="auto"/>
        <w:rPr>
          <w:sz w:val="22"/>
          <w:szCs w:val="22"/>
        </w:rPr>
      </w:pPr>
      <w:sdt>
        <w:sdtPr>
          <w:rPr>
            <w:sz w:val="52"/>
            <w:szCs w:val="52"/>
          </w:rPr>
          <w:alias w:val="Title"/>
          <w:tag w:val=""/>
          <w:id w:val="726351117"/>
          <w:placeholder>
            <w:docPart w:val="64634540DF9CC24E934702BF045934D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AC03E5" w:rsidRPr="00741448">
            <w:rPr>
              <w:sz w:val="52"/>
              <w:szCs w:val="52"/>
            </w:rPr>
            <w:t>Variational Autoencoders on Astronomical Catalogs</w:t>
          </w:r>
        </w:sdtContent>
      </w:sdt>
    </w:p>
    <w:p w14:paraId="7656006D" w14:textId="34DDE354" w:rsidR="00AC03E5" w:rsidRPr="006D2B0D" w:rsidRDefault="00AC03E5" w:rsidP="00AC03E5">
      <w:pPr>
        <w:pStyle w:val="Title2"/>
        <w:spacing w:line="360" w:lineRule="auto"/>
        <w:rPr>
          <w:sz w:val="28"/>
          <w:szCs w:val="28"/>
        </w:rPr>
      </w:pPr>
      <w:r w:rsidRPr="006D2B0D">
        <w:rPr>
          <w:sz w:val="28"/>
          <w:szCs w:val="28"/>
        </w:rPr>
        <w:t>Ash Karale and Ariella Atencio</w:t>
      </w:r>
    </w:p>
    <w:p w14:paraId="3F66EA47" w14:textId="543365F0" w:rsidR="00AC03E5" w:rsidRPr="00741448" w:rsidRDefault="00000000" w:rsidP="00AC03E5">
      <w:pPr>
        <w:pStyle w:val="Title2"/>
        <w:rPr>
          <w:sz w:val="22"/>
          <w:szCs w:val="22"/>
        </w:rPr>
      </w:pPr>
      <w:hyperlink r:id="rId8" w:history="1">
        <w:r w:rsidR="00AC03E5" w:rsidRPr="00741448">
          <w:rPr>
            <w:rStyle w:val="Hyperlink"/>
            <w:sz w:val="22"/>
            <w:szCs w:val="22"/>
          </w:rPr>
          <w:t>ash.karale@drexel.edu</w:t>
        </w:r>
      </w:hyperlink>
      <w:r w:rsidR="00AC03E5" w:rsidRPr="00741448">
        <w:rPr>
          <w:sz w:val="22"/>
          <w:szCs w:val="22"/>
        </w:rPr>
        <w:t xml:space="preserve">  </w:t>
      </w:r>
      <w:hyperlink r:id="rId9" w:history="1">
        <w:r w:rsidR="00AC03E5" w:rsidRPr="00741448">
          <w:rPr>
            <w:rStyle w:val="Hyperlink"/>
            <w:sz w:val="22"/>
            <w:szCs w:val="22"/>
          </w:rPr>
          <w:t>ariella.atencio@drexel.edu</w:t>
        </w:r>
      </w:hyperlink>
      <w:r w:rsidR="00AC03E5" w:rsidRPr="00741448">
        <w:rPr>
          <w:sz w:val="22"/>
          <w:szCs w:val="22"/>
        </w:rPr>
        <w:t xml:space="preserve"> </w:t>
      </w:r>
    </w:p>
    <w:p w14:paraId="22CBF5D1" w14:textId="4A8F93E9" w:rsidR="00071CF0" w:rsidRPr="006D2B0D" w:rsidRDefault="00AC03E5" w:rsidP="00AC03E5">
      <w:pPr>
        <w:pStyle w:val="Title2"/>
        <w:spacing w:line="276" w:lineRule="auto"/>
      </w:pPr>
      <w:r w:rsidRPr="006D2B0D">
        <w:t>Department of Physics,</w:t>
      </w:r>
    </w:p>
    <w:p w14:paraId="012A31EE" w14:textId="78A6E26D" w:rsidR="00AC03E5" w:rsidRPr="006D2B0D" w:rsidRDefault="00AC03E5" w:rsidP="00AC03E5">
      <w:pPr>
        <w:pStyle w:val="Title2"/>
        <w:spacing w:line="276" w:lineRule="auto"/>
      </w:pPr>
      <w:r w:rsidRPr="006D2B0D">
        <w:t>Drexel University,</w:t>
      </w:r>
    </w:p>
    <w:p w14:paraId="3549677C" w14:textId="3A79A636" w:rsidR="00AC03E5" w:rsidRPr="006D2B0D" w:rsidRDefault="00AC03E5" w:rsidP="00AC03E5">
      <w:pPr>
        <w:pStyle w:val="Title2"/>
        <w:spacing w:line="276" w:lineRule="auto"/>
      </w:pPr>
      <w:r w:rsidRPr="006D2B0D">
        <w:t>Philadelphia, PA</w:t>
      </w:r>
    </w:p>
    <w:p w14:paraId="1F1A420A" w14:textId="77777777" w:rsidR="00071CF0" w:rsidRPr="00741448" w:rsidRDefault="00000000">
      <w:pPr>
        <w:pStyle w:val="SectionTitle"/>
        <w:rPr>
          <w:b/>
          <w:bCs/>
          <w:sz w:val="22"/>
          <w:szCs w:val="22"/>
        </w:rPr>
      </w:pPr>
      <w:bookmarkStart w:id="0" w:name="_Toc409783205"/>
      <w:r w:rsidRPr="00741448">
        <w:rPr>
          <w:b/>
          <w:bCs/>
          <w:sz w:val="22"/>
          <w:szCs w:val="22"/>
        </w:rPr>
        <w:lastRenderedPageBreak/>
        <w:t>Abstract</w:t>
      </w:r>
      <w:bookmarkEnd w:id="0"/>
    </w:p>
    <w:p w14:paraId="4D642D1C" w14:textId="5B836F96" w:rsidR="00071CF0" w:rsidRPr="00741448" w:rsidRDefault="002153C0">
      <w:pPr>
        <w:pStyle w:val="NoSpacing"/>
        <w:rPr>
          <w:i/>
          <w:iCs/>
          <w:sz w:val="22"/>
          <w:szCs w:val="22"/>
        </w:rPr>
      </w:pPr>
      <w:r w:rsidRPr="00741448">
        <w:rPr>
          <w:i/>
          <w:iCs/>
          <w:sz w:val="22"/>
          <w:szCs w:val="22"/>
        </w:rPr>
        <w:t>Write a short abstract combining intro and conclusion</w:t>
      </w:r>
    </w:p>
    <w:p w14:paraId="0329D6E6" w14:textId="33F3A73B" w:rsidR="00C46BF2" w:rsidRPr="00741448" w:rsidRDefault="00000000" w:rsidP="00DE7317">
      <w:pPr>
        <w:ind w:firstLine="0"/>
        <w:rPr>
          <w:sz w:val="22"/>
          <w:szCs w:val="22"/>
        </w:rPr>
      </w:pPr>
      <w:r w:rsidRPr="00741448">
        <w:rPr>
          <w:rStyle w:val="Emphasis"/>
          <w:sz w:val="22"/>
          <w:szCs w:val="22"/>
        </w:rPr>
        <w:t>Keywords</w:t>
      </w:r>
      <w:r w:rsidRPr="00741448">
        <w:rPr>
          <w:sz w:val="22"/>
          <w:szCs w:val="22"/>
        </w:rPr>
        <w:t xml:space="preserve">:  </w:t>
      </w:r>
      <w:r w:rsidR="002830AE" w:rsidRPr="00741448">
        <w:rPr>
          <w:sz w:val="22"/>
          <w:szCs w:val="22"/>
        </w:rPr>
        <w:t>ml process</w:t>
      </w:r>
      <w:r w:rsidR="00821644" w:rsidRPr="00741448">
        <w:rPr>
          <w:sz w:val="22"/>
          <w:szCs w:val="22"/>
        </w:rPr>
        <w:t xml:space="preserve">, </w:t>
      </w:r>
      <w:r w:rsidR="009D0037" w:rsidRPr="00741448">
        <w:rPr>
          <w:sz w:val="22"/>
          <w:szCs w:val="22"/>
        </w:rPr>
        <w:t>autoencoder, neural networks, tensorflow, pytorch</w:t>
      </w:r>
    </w:p>
    <w:p w14:paraId="67D1B7AE" w14:textId="77777777" w:rsidR="00C46BF2" w:rsidRPr="00741448" w:rsidRDefault="00C46BF2">
      <w:pPr>
        <w:pStyle w:val="Heading1"/>
        <w:rPr>
          <w:sz w:val="22"/>
          <w:szCs w:val="22"/>
        </w:rPr>
      </w:pPr>
      <w:bookmarkStart w:id="1" w:name="_Toc409783207"/>
    </w:p>
    <w:p w14:paraId="6EC3668E" w14:textId="46453366" w:rsidR="00071CF0" w:rsidRPr="00337173" w:rsidRDefault="009C08BC" w:rsidP="005C2314">
      <w:pPr>
        <w:pStyle w:val="Heading1"/>
        <w:numPr>
          <w:ilvl w:val="0"/>
          <w:numId w:val="12"/>
        </w:numPr>
        <w:jc w:val="left"/>
      </w:pPr>
      <w:r w:rsidRPr="00337173">
        <w:t>I</w:t>
      </w:r>
      <w:bookmarkEnd w:id="1"/>
      <w:r w:rsidRPr="00337173">
        <w:t>ntroduction</w:t>
      </w:r>
    </w:p>
    <w:p w14:paraId="594247ED" w14:textId="20E46EE6" w:rsidR="00071CF0" w:rsidRPr="00741448" w:rsidRDefault="00F70FA8" w:rsidP="00717E10">
      <w:pPr>
        <w:ind w:firstLine="0"/>
        <w:rPr>
          <w:sz w:val="22"/>
          <w:szCs w:val="22"/>
        </w:rPr>
      </w:pPr>
      <w:r w:rsidRPr="00741448">
        <w:rPr>
          <w:sz w:val="22"/>
          <w:szCs w:val="22"/>
        </w:rPr>
        <w:t xml:space="preserve">Write the intro </w:t>
      </w:r>
      <w:proofErr w:type="gramStart"/>
      <w:r w:rsidRPr="00741448">
        <w:rPr>
          <w:sz w:val="22"/>
          <w:szCs w:val="22"/>
        </w:rPr>
        <w:t>similar to</w:t>
      </w:r>
      <w:proofErr w:type="gramEnd"/>
      <w:r w:rsidRPr="00741448">
        <w:rPr>
          <w:sz w:val="22"/>
          <w:szCs w:val="22"/>
        </w:rPr>
        <w:t xml:space="preserve"> the draft. Add background/motivation of why we are choosing neural networks. (This is covered in the first paragraph of the draft.)</w:t>
      </w:r>
      <w:r w:rsidR="002B7463" w:rsidRPr="00741448">
        <w:rPr>
          <w:sz w:val="22"/>
          <w:szCs w:val="22"/>
        </w:rPr>
        <w:t xml:space="preserve"> (Use this reference </w:t>
      </w:r>
      <w:hyperlink r:id="rId10" w:history="1">
        <w:r w:rsidR="002B7463" w:rsidRPr="00741448">
          <w:rPr>
            <w:rStyle w:val="Hyperlink"/>
            <w:sz w:val="22"/>
            <w:szCs w:val="22"/>
          </w:rPr>
          <w:t>https://astrostatistics.psu.edu/2012Significance.pdf</w:t>
        </w:r>
      </w:hyperlink>
      <w:r w:rsidR="002B7463" w:rsidRPr="00741448">
        <w:rPr>
          <w:sz w:val="22"/>
          <w:szCs w:val="22"/>
        </w:rPr>
        <w:t xml:space="preserve"> ) </w:t>
      </w:r>
      <w:r w:rsidR="00C70083" w:rsidRPr="00741448">
        <w:rPr>
          <w:sz w:val="22"/>
          <w:szCs w:val="22"/>
        </w:rPr>
        <w:t>Add citations</w:t>
      </w:r>
    </w:p>
    <w:p w14:paraId="35DA6DAC" w14:textId="77777777" w:rsidR="00D87D01" w:rsidRPr="00741448" w:rsidRDefault="00D87D01">
      <w:pPr>
        <w:rPr>
          <w:sz w:val="22"/>
          <w:szCs w:val="22"/>
        </w:rPr>
      </w:pPr>
    </w:p>
    <w:p w14:paraId="5ECE3021" w14:textId="0E45A82F" w:rsidR="00071CF0" w:rsidRPr="00337173" w:rsidRDefault="00E07BDA" w:rsidP="005C2314">
      <w:pPr>
        <w:pStyle w:val="Heading2"/>
        <w:numPr>
          <w:ilvl w:val="0"/>
          <w:numId w:val="12"/>
        </w:numPr>
      </w:pPr>
      <w:r w:rsidRPr="00337173">
        <w:t>Neural Networks</w:t>
      </w:r>
    </w:p>
    <w:p w14:paraId="27194472" w14:textId="565F8F6B" w:rsidR="00071CF0" w:rsidRPr="00741448" w:rsidRDefault="00015EA4">
      <w:pPr>
        <w:pStyle w:val="NoSpacing"/>
        <w:rPr>
          <w:sz w:val="22"/>
          <w:szCs w:val="22"/>
        </w:rPr>
      </w:pPr>
      <w:r w:rsidRPr="00741448">
        <w:rPr>
          <w:sz w:val="22"/>
          <w:szCs w:val="22"/>
        </w:rPr>
        <w:t xml:space="preserve">Explain what </w:t>
      </w:r>
      <w:proofErr w:type="gramStart"/>
      <w:r w:rsidRPr="00741448">
        <w:rPr>
          <w:sz w:val="22"/>
          <w:szCs w:val="22"/>
        </w:rPr>
        <w:t>is neural network</w:t>
      </w:r>
      <w:proofErr w:type="gramEnd"/>
      <w:r w:rsidRPr="00741448">
        <w:rPr>
          <w:sz w:val="22"/>
          <w:szCs w:val="22"/>
        </w:rPr>
        <w:t>.</w:t>
      </w:r>
      <w:r w:rsidR="00E90B08" w:rsidRPr="00741448">
        <w:rPr>
          <w:sz w:val="22"/>
          <w:szCs w:val="22"/>
        </w:rPr>
        <w:t xml:space="preserve"> Use: </w:t>
      </w:r>
      <w:hyperlink r:id="rId11" w:history="1">
        <w:r w:rsidR="00E90B08" w:rsidRPr="00741448">
          <w:rPr>
            <w:rStyle w:val="Hyperlink"/>
            <w:sz w:val="22"/>
            <w:szCs w:val="22"/>
          </w:rPr>
          <w:t>https://www.javatpoint.com/artificial-neural-network</w:t>
        </w:r>
      </w:hyperlink>
      <w:r w:rsidR="00E90B08" w:rsidRPr="00741448">
        <w:rPr>
          <w:sz w:val="22"/>
          <w:szCs w:val="22"/>
        </w:rPr>
        <w:t xml:space="preserve"> and </w:t>
      </w:r>
      <w:hyperlink r:id="rId12" w:history="1">
        <w:r w:rsidR="00E90B08" w:rsidRPr="00741448">
          <w:rPr>
            <w:rStyle w:val="Hyperlink"/>
            <w:sz w:val="22"/>
            <w:szCs w:val="22"/>
          </w:rPr>
          <w:t>https://www.javatpoint.com/keras-artificial-neural-networks</w:t>
        </w:r>
      </w:hyperlink>
      <w:r w:rsidR="00E90B08" w:rsidRPr="00741448">
        <w:rPr>
          <w:sz w:val="22"/>
          <w:szCs w:val="22"/>
        </w:rPr>
        <w:t xml:space="preserve"> </w:t>
      </w:r>
    </w:p>
    <w:p w14:paraId="2B0DF183" w14:textId="1D9700B7" w:rsidR="00B62E9F" w:rsidRPr="00741448" w:rsidRDefault="00B62E9F">
      <w:pPr>
        <w:pStyle w:val="NoSpacing"/>
        <w:rPr>
          <w:sz w:val="22"/>
          <w:szCs w:val="22"/>
        </w:rPr>
      </w:pPr>
      <w:r w:rsidRPr="00741448">
        <w:rPr>
          <w:sz w:val="22"/>
          <w:szCs w:val="22"/>
        </w:rPr>
        <w:t>Insert one figure explaining neural network architecture</w:t>
      </w:r>
      <w:r w:rsidR="00283D62" w:rsidRPr="00741448">
        <w:rPr>
          <w:sz w:val="22"/>
          <w:szCs w:val="22"/>
        </w:rPr>
        <w:t xml:space="preserve"> and add citations.</w:t>
      </w:r>
    </w:p>
    <w:p w14:paraId="1175702F" w14:textId="77777777" w:rsidR="00380894" w:rsidRPr="00741448" w:rsidRDefault="00283D62">
      <w:pPr>
        <w:pStyle w:val="NoSpacing"/>
        <w:rPr>
          <w:sz w:val="22"/>
          <w:szCs w:val="22"/>
        </w:rPr>
      </w:pPr>
      <w:r w:rsidRPr="00741448">
        <w:rPr>
          <w:sz w:val="22"/>
          <w:szCs w:val="22"/>
        </w:rPr>
        <w:t xml:space="preserve">Next, explain what </w:t>
      </w:r>
      <w:proofErr w:type="gramStart"/>
      <w:r w:rsidRPr="00741448">
        <w:rPr>
          <w:sz w:val="22"/>
          <w:szCs w:val="22"/>
        </w:rPr>
        <w:t>is deep learning</w:t>
      </w:r>
      <w:proofErr w:type="gramEnd"/>
      <w:r w:rsidRPr="00741448">
        <w:rPr>
          <w:sz w:val="22"/>
          <w:szCs w:val="22"/>
        </w:rPr>
        <w:t>.</w:t>
      </w:r>
      <w:r w:rsidR="00AD2ED5" w:rsidRPr="00741448">
        <w:rPr>
          <w:sz w:val="22"/>
          <w:szCs w:val="22"/>
        </w:rPr>
        <w:t xml:space="preserve"> Use: </w:t>
      </w:r>
      <w:hyperlink r:id="rId13" w:history="1">
        <w:r w:rsidR="00AD2ED5" w:rsidRPr="00741448">
          <w:rPr>
            <w:rStyle w:val="Hyperlink"/>
            <w:sz w:val="22"/>
            <w:szCs w:val="22"/>
          </w:rPr>
          <w:t>https://www.javatpoint.com/deep-learning</w:t>
        </w:r>
      </w:hyperlink>
      <w:r w:rsidR="00AD2ED5" w:rsidRPr="00741448">
        <w:rPr>
          <w:sz w:val="22"/>
          <w:szCs w:val="22"/>
        </w:rPr>
        <w:t xml:space="preserve"> </w:t>
      </w:r>
      <w:r w:rsidR="00380894" w:rsidRPr="00741448">
        <w:rPr>
          <w:sz w:val="22"/>
          <w:szCs w:val="22"/>
        </w:rPr>
        <w:t>and try and add this type of figure: (AI-ML-DL)</w:t>
      </w:r>
    </w:p>
    <w:p w14:paraId="5A9C5543" w14:textId="45A551E4" w:rsidR="00AD2ED5" w:rsidRPr="00741448" w:rsidRDefault="0097192A">
      <w:pPr>
        <w:pStyle w:val="NoSpacing"/>
        <w:rPr>
          <w:sz w:val="22"/>
          <w:szCs w:val="22"/>
        </w:rPr>
      </w:pPr>
      <w:hyperlink r:id="rId14" w:history="1">
        <w:r w:rsidRPr="00741448">
          <w:rPr>
            <w:rStyle w:val="Hyperlink"/>
            <w:sz w:val="22"/>
            <w:szCs w:val="22"/>
          </w:rPr>
          <w:t>https://www.google.com/search?q=what+is+deep+learning&amp;tbm=isch&amp;ved=2ahUKEwjelazMitL7AhXCn3IEHRWoBuoQ2-cCegQIABAA&amp;oq=what+is+deep+learning&amp;gs_lcp=CgNpbWcQAzIFCAAQgAQyBQgAEIAEMgUIABCABDIFCAAQgAQyBQgAEIAEMgUIABCABDIFCAAQgAQyBQgAEIAEMgUIABCABDoHCAAQgAQQGDoECAAQHjoGCAAQCBAeUNcRWKAWYLwZaABwAHgAgAFMiAHLApIBATWYAQCgAQGqAQtnd3Mtd2l6LWltZ8ABAQ&amp;sclient=img&amp;ei=YkuFY97cK8K_ytMPldCa0A4&amp;bih=789&amp;biw=1512&amp;client=firefox-b-1-d#imgrc=AKWx97owgZ-L_M</w:t>
        </w:r>
      </w:hyperlink>
      <w:r w:rsidR="00380894" w:rsidRPr="00741448">
        <w:rPr>
          <w:sz w:val="22"/>
          <w:szCs w:val="22"/>
        </w:rPr>
        <w:t xml:space="preserve"> </w:t>
      </w:r>
    </w:p>
    <w:p w14:paraId="7B8B5439" w14:textId="77777777" w:rsidR="00F94DEA" w:rsidRPr="00741448" w:rsidRDefault="00F94DEA">
      <w:pPr>
        <w:pStyle w:val="NoSpacing"/>
        <w:rPr>
          <w:sz w:val="22"/>
          <w:szCs w:val="22"/>
        </w:rPr>
      </w:pPr>
    </w:p>
    <w:p w14:paraId="09E5929C" w14:textId="520CB1E2" w:rsidR="00523906" w:rsidRPr="00337173" w:rsidRDefault="002830AE" w:rsidP="005C2314">
      <w:pPr>
        <w:pStyle w:val="ListParagraph"/>
        <w:numPr>
          <w:ilvl w:val="0"/>
          <w:numId w:val="12"/>
        </w:numPr>
        <w:rPr>
          <w:rStyle w:val="Heading3Char"/>
        </w:rPr>
      </w:pPr>
      <w:r w:rsidRPr="00337173">
        <w:rPr>
          <w:rStyle w:val="Heading3Char"/>
        </w:rPr>
        <w:t>TensorFlow</w:t>
      </w:r>
      <w:r w:rsidR="002855BE" w:rsidRPr="00337173">
        <w:rPr>
          <w:rStyle w:val="Heading3Char"/>
        </w:rPr>
        <w:t xml:space="preserve"> vs Pytorch</w:t>
      </w:r>
    </w:p>
    <w:p w14:paraId="0F6396D1" w14:textId="1939D39C" w:rsidR="00071CF0" w:rsidRPr="00741448" w:rsidRDefault="0097192A" w:rsidP="00194E44">
      <w:pPr>
        <w:ind w:firstLine="0"/>
        <w:rPr>
          <w:sz w:val="22"/>
          <w:szCs w:val="22"/>
        </w:rPr>
      </w:pPr>
      <w:r w:rsidRPr="00741448">
        <w:rPr>
          <w:sz w:val="22"/>
          <w:szCs w:val="22"/>
        </w:rPr>
        <w:t xml:space="preserve">Explain what </w:t>
      </w:r>
      <w:proofErr w:type="gramStart"/>
      <w:r w:rsidRPr="00741448">
        <w:rPr>
          <w:sz w:val="22"/>
          <w:szCs w:val="22"/>
        </w:rPr>
        <w:t>are deep learning frameworks</w:t>
      </w:r>
      <w:proofErr w:type="gramEnd"/>
      <w:r w:rsidR="00726DD0" w:rsidRPr="00741448">
        <w:rPr>
          <w:sz w:val="22"/>
          <w:szCs w:val="22"/>
        </w:rPr>
        <w:t xml:space="preserve">: Use- </w:t>
      </w:r>
      <w:hyperlink r:id="rId15" w:history="1">
        <w:r w:rsidR="00726DD0" w:rsidRPr="00741448">
          <w:rPr>
            <w:rStyle w:val="Hyperlink"/>
            <w:sz w:val="22"/>
            <w:szCs w:val="22"/>
          </w:rPr>
          <w:t>https://developer.nvidia.com/deep-learning-frameworks</w:t>
        </w:r>
      </w:hyperlink>
      <w:r w:rsidR="00726DD0" w:rsidRPr="00741448">
        <w:rPr>
          <w:sz w:val="22"/>
          <w:szCs w:val="22"/>
        </w:rPr>
        <w:t xml:space="preserve"> </w:t>
      </w:r>
    </w:p>
    <w:p w14:paraId="5A77BED1" w14:textId="60949AC8" w:rsidR="006559CF" w:rsidRPr="00741448" w:rsidRDefault="006559CF" w:rsidP="00194E44">
      <w:pPr>
        <w:ind w:firstLine="0"/>
        <w:rPr>
          <w:sz w:val="22"/>
          <w:szCs w:val="22"/>
        </w:rPr>
      </w:pPr>
      <w:r w:rsidRPr="00741448">
        <w:rPr>
          <w:sz w:val="22"/>
          <w:szCs w:val="22"/>
        </w:rPr>
        <w:lastRenderedPageBreak/>
        <w:t xml:space="preserve">Briefly explain </w:t>
      </w:r>
      <w:r w:rsidR="00E77582" w:rsidRPr="00741448">
        <w:rPr>
          <w:sz w:val="22"/>
          <w:szCs w:val="22"/>
        </w:rPr>
        <w:t>TensorFlow</w:t>
      </w:r>
      <w:r w:rsidRPr="00741448">
        <w:rPr>
          <w:sz w:val="22"/>
          <w:szCs w:val="22"/>
        </w:rPr>
        <w:t>:</w:t>
      </w:r>
      <w:r w:rsidR="00B72A72" w:rsidRPr="00741448">
        <w:rPr>
          <w:sz w:val="22"/>
          <w:szCs w:val="22"/>
        </w:rPr>
        <w:t xml:space="preserve"> </w:t>
      </w:r>
      <w:hyperlink r:id="rId16" w:history="1">
        <w:r w:rsidR="00B72A72" w:rsidRPr="00741448">
          <w:rPr>
            <w:rStyle w:val="Hyperlink"/>
            <w:sz w:val="22"/>
            <w:szCs w:val="22"/>
          </w:rPr>
          <w:t>http</w:t>
        </w:r>
        <w:r w:rsidR="00B72A72" w:rsidRPr="00741448">
          <w:rPr>
            <w:rStyle w:val="Hyperlink"/>
            <w:sz w:val="22"/>
            <w:szCs w:val="22"/>
          </w:rPr>
          <w:t>s</w:t>
        </w:r>
        <w:r w:rsidR="00B72A72" w:rsidRPr="00741448">
          <w:rPr>
            <w:rStyle w:val="Hyperlink"/>
            <w:sz w:val="22"/>
            <w:szCs w:val="22"/>
          </w:rPr>
          <w:t>://www.javatpoint.com/tensorflow-introduction</w:t>
        </w:r>
      </w:hyperlink>
      <w:r w:rsidR="00B72A72" w:rsidRPr="00741448">
        <w:rPr>
          <w:sz w:val="22"/>
          <w:szCs w:val="22"/>
        </w:rPr>
        <w:t xml:space="preserve"> </w:t>
      </w:r>
    </w:p>
    <w:p w14:paraId="34F8C3E2" w14:textId="69D15A58" w:rsidR="006559CF" w:rsidRPr="00741448" w:rsidRDefault="006559CF" w:rsidP="00194E44">
      <w:pPr>
        <w:ind w:firstLine="0"/>
        <w:rPr>
          <w:sz w:val="22"/>
          <w:szCs w:val="22"/>
        </w:rPr>
      </w:pPr>
      <w:r w:rsidRPr="00741448">
        <w:rPr>
          <w:sz w:val="22"/>
          <w:szCs w:val="22"/>
        </w:rPr>
        <w:t xml:space="preserve">Briefly explain PyTorch: </w:t>
      </w:r>
      <w:hyperlink r:id="rId17" w:history="1">
        <w:r w:rsidR="00B72A72" w:rsidRPr="00741448">
          <w:rPr>
            <w:rStyle w:val="Hyperlink"/>
            <w:sz w:val="22"/>
            <w:szCs w:val="22"/>
          </w:rPr>
          <w:t>https://www.javatp</w:t>
        </w:r>
        <w:r w:rsidR="00B72A72" w:rsidRPr="00741448">
          <w:rPr>
            <w:rStyle w:val="Hyperlink"/>
            <w:sz w:val="22"/>
            <w:szCs w:val="22"/>
          </w:rPr>
          <w:t>o</w:t>
        </w:r>
        <w:r w:rsidR="00B72A72" w:rsidRPr="00741448">
          <w:rPr>
            <w:rStyle w:val="Hyperlink"/>
            <w:sz w:val="22"/>
            <w:szCs w:val="22"/>
          </w:rPr>
          <w:t>int.com/pytorch-introduction</w:t>
        </w:r>
      </w:hyperlink>
      <w:r w:rsidR="00B72A72" w:rsidRPr="00741448">
        <w:rPr>
          <w:sz w:val="22"/>
          <w:szCs w:val="22"/>
        </w:rPr>
        <w:t xml:space="preserve"> </w:t>
      </w:r>
    </w:p>
    <w:p w14:paraId="20109A1C" w14:textId="0CFB78A1" w:rsidR="00F94DEA" w:rsidRDefault="006761F2" w:rsidP="00194E44">
      <w:pPr>
        <w:ind w:firstLine="0"/>
        <w:rPr>
          <w:sz w:val="22"/>
          <w:szCs w:val="22"/>
        </w:rPr>
      </w:pPr>
      <w:r w:rsidRPr="006761F2">
        <w:rPr>
          <w:sz w:val="22"/>
          <w:szCs w:val="22"/>
        </w:rPr>
        <w:t xml:space="preserve">Briefly explain variational autoencoder: </w:t>
      </w:r>
      <w:hyperlink r:id="rId18" w:history="1">
        <w:r w:rsidR="00A90D21" w:rsidRPr="0014724F">
          <w:rPr>
            <w:rStyle w:val="Hyperlink"/>
            <w:sz w:val="22"/>
            <w:szCs w:val="22"/>
          </w:rPr>
          <w:t>https://ermongroup.github.io/cs228-notes/extras/vae/</w:t>
        </w:r>
      </w:hyperlink>
      <w:r w:rsidR="00A90D21">
        <w:rPr>
          <w:sz w:val="22"/>
          <w:szCs w:val="22"/>
        </w:rPr>
        <w:t xml:space="preserve"> </w:t>
      </w:r>
    </w:p>
    <w:p w14:paraId="264F6BF7" w14:textId="38D2FB58" w:rsidR="00B974A1" w:rsidRDefault="00B974A1" w:rsidP="00194E4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(I will write code translating </w:t>
      </w:r>
      <w:r w:rsidR="00E77582">
        <w:rPr>
          <w:sz w:val="22"/>
          <w:szCs w:val="22"/>
        </w:rPr>
        <w:t>TensorFlow</w:t>
      </w:r>
      <w:r>
        <w:rPr>
          <w:sz w:val="22"/>
          <w:szCs w:val="22"/>
        </w:rPr>
        <w:t xml:space="preserve"> to </w:t>
      </w:r>
      <w:r w:rsidR="00E77582">
        <w:rPr>
          <w:sz w:val="22"/>
          <w:szCs w:val="22"/>
        </w:rPr>
        <w:t>PyTorch</w:t>
      </w:r>
      <w:r>
        <w:rPr>
          <w:sz w:val="22"/>
          <w:szCs w:val="22"/>
        </w:rPr>
        <w:t xml:space="preserve"> via running a variational autoencoder)</w:t>
      </w:r>
    </w:p>
    <w:p w14:paraId="11013F08" w14:textId="77777777" w:rsidR="00D62E5F" w:rsidRPr="006761F2" w:rsidRDefault="00D62E5F" w:rsidP="00194E44">
      <w:pPr>
        <w:ind w:firstLine="0"/>
        <w:rPr>
          <w:sz w:val="22"/>
          <w:szCs w:val="22"/>
        </w:rPr>
      </w:pPr>
    </w:p>
    <w:p w14:paraId="1B2E5FFF" w14:textId="376C20E7" w:rsidR="003D4A6E" w:rsidRPr="00337173" w:rsidRDefault="003D4A6E" w:rsidP="005C2314">
      <w:pPr>
        <w:pStyle w:val="ListParagraph"/>
        <w:numPr>
          <w:ilvl w:val="0"/>
          <w:numId w:val="12"/>
        </w:numPr>
        <w:rPr>
          <w:rStyle w:val="Heading4Char"/>
        </w:rPr>
      </w:pPr>
      <w:r w:rsidRPr="00337173">
        <w:rPr>
          <w:rStyle w:val="Heading4Char"/>
          <w:i w:val="0"/>
          <w:iCs w:val="0"/>
        </w:rPr>
        <w:t>The ML Process</w:t>
      </w:r>
    </w:p>
    <w:p w14:paraId="7A9D9BC0" w14:textId="603916FA" w:rsidR="00071CF0" w:rsidRPr="00741448" w:rsidRDefault="00A06784" w:rsidP="00194E44">
      <w:pPr>
        <w:ind w:firstLine="0"/>
        <w:rPr>
          <w:sz w:val="22"/>
          <w:szCs w:val="22"/>
        </w:rPr>
      </w:pPr>
      <w:r>
        <w:rPr>
          <w:sz w:val="22"/>
          <w:szCs w:val="22"/>
        </w:rPr>
        <w:t>Don’t write anything here for now (</w:t>
      </w:r>
      <w:r w:rsidR="00565329" w:rsidRPr="00741448">
        <w:rPr>
          <w:sz w:val="22"/>
          <w:szCs w:val="22"/>
        </w:rPr>
        <w:t xml:space="preserve">Explain Dataset </w:t>
      </w:r>
      <w:r w:rsidR="00635CA1" w:rsidRPr="00741448">
        <w:rPr>
          <w:sz w:val="22"/>
          <w:szCs w:val="22"/>
        </w:rPr>
        <w:t>–</w:t>
      </w:r>
      <w:r w:rsidR="00565329" w:rsidRPr="00741448">
        <w:rPr>
          <w:sz w:val="22"/>
          <w:szCs w:val="22"/>
        </w:rPr>
        <w:t xml:space="preserve"> </w:t>
      </w:r>
      <w:r w:rsidR="00635CA1" w:rsidRPr="00741448">
        <w:rPr>
          <w:sz w:val="22"/>
          <w:szCs w:val="22"/>
        </w:rPr>
        <w:t xml:space="preserve">Doing EDA – Defining VaDE – Running </w:t>
      </w:r>
      <w:r w:rsidR="00CE6DB3" w:rsidRPr="00741448">
        <w:rPr>
          <w:sz w:val="22"/>
          <w:szCs w:val="22"/>
        </w:rPr>
        <w:t>–</w:t>
      </w:r>
      <w:r w:rsidR="00635CA1" w:rsidRPr="00741448">
        <w:rPr>
          <w:sz w:val="22"/>
          <w:szCs w:val="22"/>
        </w:rPr>
        <w:t xml:space="preserve"> Output</w:t>
      </w:r>
      <w:r>
        <w:rPr>
          <w:sz w:val="22"/>
          <w:szCs w:val="22"/>
        </w:rPr>
        <w:t>)</w:t>
      </w:r>
    </w:p>
    <w:p w14:paraId="769D9AC3" w14:textId="18CCF512" w:rsidR="00CE6DB3" w:rsidRPr="00741448" w:rsidRDefault="00CE6DB3" w:rsidP="00194E44">
      <w:pPr>
        <w:ind w:firstLine="0"/>
        <w:rPr>
          <w:sz w:val="22"/>
          <w:szCs w:val="22"/>
        </w:rPr>
      </w:pPr>
    </w:p>
    <w:p w14:paraId="09E27029" w14:textId="5110264B" w:rsidR="00CE6DB3" w:rsidRPr="00741448" w:rsidRDefault="00CE6DB3" w:rsidP="00194E44">
      <w:pPr>
        <w:ind w:firstLine="0"/>
        <w:rPr>
          <w:sz w:val="22"/>
          <w:szCs w:val="22"/>
        </w:rPr>
      </w:pPr>
    </w:p>
    <w:p w14:paraId="7399EA7A" w14:textId="1817C1DC" w:rsidR="00CE6DB3" w:rsidRPr="00741448" w:rsidRDefault="00CE6DB3" w:rsidP="00194E44">
      <w:pPr>
        <w:ind w:firstLine="0"/>
        <w:rPr>
          <w:sz w:val="22"/>
          <w:szCs w:val="22"/>
        </w:rPr>
      </w:pPr>
    </w:p>
    <w:p w14:paraId="6274CBEB" w14:textId="483CD729" w:rsidR="00CE6DB3" w:rsidRPr="00741448" w:rsidRDefault="00CE6DB3" w:rsidP="00194E44">
      <w:pPr>
        <w:ind w:firstLine="0"/>
        <w:rPr>
          <w:sz w:val="22"/>
          <w:szCs w:val="22"/>
        </w:rPr>
      </w:pPr>
    </w:p>
    <w:p w14:paraId="2F6B1DDF" w14:textId="37F4E01E" w:rsidR="00CE6DB3" w:rsidRPr="00337173" w:rsidRDefault="00CE6DB3" w:rsidP="005C2314">
      <w:pPr>
        <w:pStyle w:val="ListParagraph"/>
        <w:numPr>
          <w:ilvl w:val="0"/>
          <w:numId w:val="12"/>
        </w:numPr>
        <w:rPr>
          <w:rStyle w:val="Heading4Char"/>
        </w:rPr>
      </w:pPr>
      <w:r w:rsidRPr="00741448">
        <w:rPr>
          <w:sz w:val="22"/>
          <w:szCs w:val="22"/>
        </w:rPr>
        <w:br w:type="page"/>
      </w:r>
      <w:r w:rsidRPr="00337173">
        <w:rPr>
          <w:rStyle w:val="Heading4Char"/>
          <w:i w:val="0"/>
          <w:iCs w:val="0"/>
        </w:rPr>
        <w:lastRenderedPageBreak/>
        <w:t>Conclusion</w:t>
      </w:r>
      <w:r w:rsidRPr="00337173">
        <w:rPr>
          <w:rStyle w:val="Heading4Char"/>
        </w:rPr>
        <w:t>.</w:t>
      </w:r>
    </w:p>
    <w:p w14:paraId="3B65CFB9" w14:textId="689DF03F" w:rsidR="00CE6DB3" w:rsidRPr="00741448" w:rsidRDefault="00D62E5F" w:rsidP="00CE6DB3">
      <w:pPr>
        <w:ind w:firstLine="0"/>
        <w:rPr>
          <w:sz w:val="22"/>
          <w:szCs w:val="22"/>
        </w:rPr>
      </w:pPr>
      <w:r>
        <w:rPr>
          <w:sz w:val="22"/>
          <w:szCs w:val="22"/>
        </w:rPr>
        <w:t>Not yet (</w:t>
      </w:r>
      <w:r w:rsidR="00CE6DB3" w:rsidRPr="00741448">
        <w:rPr>
          <w:sz w:val="22"/>
          <w:szCs w:val="22"/>
        </w:rPr>
        <w:t xml:space="preserve">Summary of neural networks – pytorch &amp; tensorflow </w:t>
      </w:r>
      <w:r w:rsidR="00DB37E5" w:rsidRPr="00741448">
        <w:rPr>
          <w:sz w:val="22"/>
          <w:szCs w:val="22"/>
        </w:rPr>
        <w:t>–</w:t>
      </w:r>
      <w:r w:rsidR="00CE6DB3" w:rsidRPr="00741448">
        <w:rPr>
          <w:sz w:val="22"/>
          <w:szCs w:val="22"/>
        </w:rPr>
        <w:t xml:space="preserve"> </w:t>
      </w:r>
      <w:r w:rsidR="00DB37E5" w:rsidRPr="00741448">
        <w:rPr>
          <w:sz w:val="22"/>
          <w:szCs w:val="22"/>
        </w:rPr>
        <w:t xml:space="preserve">results of </w:t>
      </w:r>
      <w:proofErr w:type="spellStart"/>
      <w:r w:rsidR="00DB37E5" w:rsidRPr="00741448">
        <w:rPr>
          <w:sz w:val="22"/>
          <w:szCs w:val="22"/>
        </w:rPr>
        <w:t>VaDE</w:t>
      </w:r>
      <w:proofErr w:type="spellEnd"/>
      <w:r>
        <w:rPr>
          <w:sz w:val="22"/>
          <w:szCs w:val="22"/>
        </w:rPr>
        <w:t>)</w:t>
      </w:r>
    </w:p>
    <w:p w14:paraId="61170D12" w14:textId="4BDED2A2" w:rsidR="00CE6DB3" w:rsidRPr="00741448" w:rsidRDefault="00CE6DB3">
      <w:pPr>
        <w:rPr>
          <w:sz w:val="22"/>
          <w:szCs w:val="22"/>
        </w:rPr>
      </w:pPr>
    </w:p>
    <w:p w14:paraId="1C50DFD4" w14:textId="77777777" w:rsidR="00CE6DB3" w:rsidRPr="00741448" w:rsidRDefault="00CE6DB3" w:rsidP="00194E44">
      <w:pPr>
        <w:ind w:firstLine="0"/>
        <w:rPr>
          <w:b/>
          <w:bCs/>
          <w:sz w:val="22"/>
          <w:szCs w:val="22"/>
        </w:rPr>
      </w:pPr>
    </w:p>
    <w:bookmarkStart w:id="2" w:name="_Toc409783210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573587230"/>
        <w:bibliography/>
      </w:sdtPr>
      <w:sdtContent>
        <w:p w14:paraId="71C13248" w14:textId="77777777" w:rsidR="00071CF0" w:rsidRPr="00337173" w:rsidRDefault="00000000">
          <w:pPr>
            <w:pStyle w:val="SectionTitle"/>
          </w:pPr>
          <w:r w:rsidRPr="00337173">
            <w:t>References</w:t>
          </w:r>
          <w:bookmarkEnd w:id="2"/>
        </w:p>
        <w:p w14:paraId="3BA2DBC1" w14:textId="7FB0A46A" w:rsidR="00071CF0" w:rsidRPr="00741448" w:rsidRDefault="00FC6FCD" w:rsidP="00FC6FCD">
          <w:pPr>
            <w:pStyle w:val="Bibliography"/>
            <w:numPr>
              <w:ilvl w:val="0"/>
              <w:numId w:val="13"/>
            </w:numPr>
            <w:rPr>
              <w:sz w:val="22"/>
              <w:szCs w:val="22"/>
            </w:rPr>
          </w:pPr>
          <w:proofErr w:type="spellStart"/>
          <w:r w:rsidRPr="00741448">
            <w:rPr>
              <w:rStyle w:val="HTMLCite"/>
              <w:sz w:val="22"/>
              <w:szCs w:val="22"/>
            </w:rPr>
            <w:t>Feigelson</w:t>
          </w:r>
          <w:proofErr w:type="spellEnd"/>
          <w:r w:rsidRPr="00741448">
            <w:rPr>
              <w:rStyle w:val="HTMLCite"/>
              <w:sz w:val="22"/>
              <w:szCs w:val="22"/>
            </w:rPr>
            <w:t xml:space="preserve">, E.D., &amp; Babu, G.J. (2012). Big data in astronomy. </w:t>
          </w:r>
          <w:r w:rsidRPr="00741448">
            <w:rPr>
              <w:rStyle w:val="Emphasis"/>
              <w:sz w:val="22"/>
              <w:szCs w:val="22"/>
            </w:rPr>
            <w:t>Significance, 9</w:t>
          </w:r>
          <w:r w:rsidRPr="00741448">
            <w:rPr>
              <w:rStyle w:val="HTMLCite"/>
              <w:sz w:val="22"/>
              <w:szCs w:val="22"/>
            </w:rPr>
            <w:t>.</w:t>
          </w:r>
        </w:p>
      </w:sdtContent>
    </w:sdt>
    <w:sectPr w:rsidR="00071CF0" w:rsidRPr="00741448">
      <w:headerReference w:type="default" r:id="rId19"/>
      <w:headerReference w:type="first" r:id="rId2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C840" w14:textId="77777777" w:rsidR="00C91449" w:rsidRDefault="00C91449">
      <w:pPr>
        <w:spacing w:line="240" w:lineRule="auto"/>
      </w:pPr>
      <w:r>
        <w:separator/>
      </w:r>
    </w:p>
  </w:endnote>
  <w:endnote w:type="continuationSeparator" w:id="0">
    <w:p w14:paraId="699F36D4" w14:textId="77777777" w:rsidR="00C91449" w:rsidRDefault="00C91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3005" w14:textId="77777777" w:rsidR="00C91449" w:rsidRDefault="00C91449">
      <w:pPr>
        <w:spacing w:line="240" w:lineRule="auto"/>
      </w:pPr>
      <w:r>
        <w:separator/>
      </w:r>
    </w:p>
  </w:footnote>
  <w:footnote w:type="continuationSeparator" w:id="0">
    <w:p w14:paraId="2AB39BD1" w14:textId="77777777" w:rsidR="00C91449" w:rsidRDefault="00C91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F5B0" w14:textId="315A7691" w:rsidR="00071CF0" w:rsidRDefault="00000000">
    <w:pPr>
      <w:pStyle w:val="Header"/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9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A9A07" w14:textId="50B3F572" w:rsidR="00071CF0" w:rsidRDefault="00000000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F631513"/>
    <w:multiLevelType w:val="hybridMultilevel"/>
    <w:tmpl w:val="1736DE2A"/>
    <w:lvl w:ilvl="0" w:tplc="B92EADCA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06286"/>
    <w:multiLevelType w:val="hybridMultilevel"/>
    <w:tmpl w:val="F18E7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75232">
    <w:abstractNumId w:val="9"/>
  </w:num>
  <w:num w:numId="2" w16cid:durableId="1887639709">
    <w:abstractNumId w:val="7"/>
  </w:num>
  <w:num w:numId="3" w16cid:durableId="508524168">
    <w:abstractNumId w:val="6"/>
  </w:num>
  <w:num w:numId="4" w16cid:durableId="2006660198">
    <w:abstractNumId w:val="5"/>
  </w:num>
  <w:num w:numId="5" w16cid:durableId="607659940">
    <w:abstractNumId w:val="4"/>
  </w:num>
  <w:num w:numId="6" w16cid:durableId="593709687">
    <w:abstractNumId w:val="8"/>
  </w:num>
  <w:num w:numId="7" w16cid:durableId="1277131434">
    <w:abstractNumId w:val="3"/>
  </w:num>
  <w:num w:numId="8" w16cid:durableId="175465519">
    <w:abstractNumId w:val="2"/>
  </w:num>
  <w:num w:numId="9" w16cid:durableId="1748722603">
    <w:abstractNumId w:val="1"/>
  </w:num>
  <w:num w:numId="10" w16cid:durableId="1520311787">
    <w:abstractNumId w:val="0"/>
  </w:num>
  <w:num w:numId="11" w16cid:durableId="1390878236">
    <w:abstractNumId w:val="9"/>
    <w:lvlOverride w:ilvl="0">
      <w:startOverride w:val="1"/>
    </w:lvlOverride>
  </w:num>
  <w:num w:numId="12" w16cid:durableId="815879668">
    <w:abstractNumId w:val="10"/>
  </w:num>
  <w:num w:numId="13" w16cid:durableId="1156721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C8"/>
    <w:rsid w:val="00015EA4"/>
    <w:rsid w:val="000244E2"/>
    <w:rsid w:val="00055661"/>
    <w:rsid w:val="00071CF0"/>
    <w:rsid w:val="00191BC8"/>
    <w:rsid w:val="00194E44"/>
    <w:rsid w:val="002153C0"/>
    <w:rsid w:val="002830AE"/>
    <w:rsid w:val="00283D62"/>
    <w:rsid w:val="002855BE"/>
    <w:rsid w:val="002B7463"/>
    <w:rsid w:val="00337173"/>
    <w:rsid w:val="00370C6C"/>
    <w:rsid w:val="00380894"/>
    <w:rsid w:val="003D4A6E"/>
    <w:rsid w:val="00523906"/>
    <w:rsid w:val="00565329"/>
    <w:rsid w:val="005C2314"/>
    <w:rsid w:val="00635CA1"/>
    <w:rsid w:val="006559CF"/>
    <w:rsid w:val="006761F2"/>
    <w:rsid w:val="006D2B0D"/>
    <w:rsid w:val="00717E10"/>
    <w:rsid w:val="00726DD0"/>
    <w:rsid w:val="00741448"/>
    <w:rsid w:val="007A27AC"/>
    <w:rsid w:val="00821644"/>
    <w:rsid w:val="0083521B"/>
    <w:rsid w:val="0097192A"/>
    <w:rsid w:val="009C08BC"/>
    <w:rsid w:val="009D0037"/>
    <w:rsid w:val="00A06784"/>
    <w:rsid w:val="00A90D21"/>
    <w:rsid w:val="00AC03E5"/>
    <w:rsid w:val="00AD2ED5"/>
    <w:rsid w:val="00AE7925"/>
    <w:rsid w:val="00B62E9F"/>
    <w:rsid w:val="00B72A72"/>
    <w:rsid w:val="00B974A1"/>
    <w:rsid w:val="00C46BF2"/>
    <w:rsid w:val="00C70083"/>
    <w:rsid w:val="00C83DBF"/>
    <w:rsid w:val="00C91449"/>
    <w:rsid w:val="00CE6DB3"/>
    <w:rsid w:val="00D435A9"/>
    <w:rsid w:val="00D62E5F"/>
    <w:rsid w:val="00D87D01"/>
    <w:rsid w:val="00DB37E5"/>
    <w:rsid w:val="00DB61CA"/>
    <w:rsid w:val="00DE7317"/>
    <w:rsid w:val="00E07BDA"/>
    <w:rsid w:val="00E1193C"/>
    <w:rsid w:val="00E77582"/>
    <w:rsid w:val="00E90B08"/>
    <w:rsid w:val="00F70FA8"/>
    <w:rsid w:val="00F85B95"/>
    <w:rsid w:val="00F94DEA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8F706"/>
  <w15:chartTrackingRefBased/>
  <w15:docId w15:val="{434BA8A3-29DD-0942-A7FC-8E9A13D3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3E5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C6FC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72A7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.karale@drexel.edu" TargetMode="External"/><Relationship Id="rId13" Type="http://schemas.openxmlformats.org/officeDocument/2006/relationships/hyperlink" Target="https://www.javatpoint.com/deep-learning" TargetMode="External"/><Relationship Id="rId18" Type="http://schemas.openxmlformats.org/officeDocument/2006/relationships/hyperlink" Target="https://ermongroup.github.io/cs228-notes/extras/va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keras-artificial-neural-networks" TargetMode="External"/><Relationship Id="rId17" Type="http://schemas.openxmlformats.org/officeDocument/2006/relationships/hyperlink" Target="https://www.javatpoint.com/pytorch-introdu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tensorflow-introductio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artificial-neural-net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deep-learning-framewor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trostatistics.psu.edu/2012Significance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riella.atencio@drexel.edu" TargetMode="External"/><Relationship Id="rId14" Type="http://schemas.openxmlformats.org/officeDocument/2006/relationships/hyperlink" Target="https://www.google.com/search?q=what+is+deep+learning&amp;tbm=isch&amp;ved=2ahUKEwjelazMitL7AhXCn3IEHRWoBuoQ2-cCegQIABAA&amp;oq=what+is+deep+learning&amp;gs_lcp=CgNpbWcQAzIFCAAQgAQyBQgAEIAEMgUIABCABDIFCAAQgAQyBQgAEIAEMgUIABCABDIFCAAQgAQyBQgAEIAEMgUIABCABDoHCAAQgAQQGDoECAAQHjoGCAAQCBAeUNcRWKAWYLwZaABwAHgAgAFMiAHLApIBATWYAQCgAQGqAQtnd3Mtd2l6LWltZ8ABAQ&amp;sclient=img&amp;ei=YkuFY97cK8K_ytMPldCa0A4&amp;bih=789&amp;biw=1512&amp;client=firefox-b-1-d#imgrc=AKWx97owgZ-L_M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/Library/Containers/com.microsoft.Word/Data/Library/Application%20Support/Microsoft/Office/16.0/DTS/en-US%7b447459B2-41E5-4647-B489-0E30CD252F90%7d/%7b15651EA1-AB4D-304B-AF37-B3E3ED9AB0DC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34540DF9CC24E934702BF0459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44B6B-E687-ED46-9F58-3A8C31591DBA}"/>
      </w:docPartPr>
      <w:docPartBody>
        <w:p w:rsidR="0007330C" w:rsidRDefault="00000000">
          <w:pPr>
            <w:pStyle w:val="64634540DF9CC24E934702BF045934D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E0"/>
    <w:rsid w:val="0007330C"/>
    <w:rsid w:val="00075DA4"/>
    <w:rsid w:val="006528E0"/>
    <w:rsid w:val="007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34540DF9CC24E934702BF045934DE">
    <w:name w:val="64634540DF9CC24E934702BF045934DE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88F991CB551854CA7B0A0232E450685">
    <w:name w:val="F88F991CB551854CA7B0A0232E450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{15651EA1-AB4D-304B-AF37-B3E3ED9AB0DC}tf10002091.dotx</Template>
  <TotalTime>64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Variational Autoencoders on Astronomical Catalogs</dc:title>
  <dc:subject/>
  <dc:creator>Microsoft Office User</dc:creator>
  <cp:keywords/>
  <dc:description/>
  <cp:lastModifiedBy>Karale,Ash</cp:lastModifiedBy>
  <cp:revision>54</cp:revision>
  <dcterms:created xsi:type="dcterms:W3CDTF">2022-11-27T01:36:00Z</dcterms:created>
  <dcterms:modified xsi:type="dcterms:W3CDTF">2022-11-29T00:11:00Z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